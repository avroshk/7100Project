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63D05" w14:textId="77777777" w:rsidR="00D40AC3" w:rsidRDefault="00C12056">
      <w:pPr>
        <w:pStyle w:val="Heading1"/>
      </w:pPr>
      <w:r>
        <w:t xml:space="preserve">Documentation </w:t>
      </w:r>
    </w:p>
    <w:p w14:paraId="0F2FB3AC" w14:textId="77777777" w:rsidR="00D40AC3" w:rsidRDefault="00C12056" w:rsidP="00C12056">
      <w:pPr>
        <w:pStyle w:val="ListBullet"/>
      </w:pPr>
      <w:r>
        <w:t xml:space="preserve">Error while setting up </w:t>
      </w:r>
      <w:proofErr w:type="spellStart"/>
      <w:r>
        <w:t>OpenFrameworks</w:t>
      </w:r>
      <w:proofErr w:type="spellEnd"/>
      <w:r>
        <w:t xml:space="preserve"> in my </w:t>
      </w:r>
      <w:proofErr w:type="spellStart"/>
      <w:r>
        <w:t>XCode</w:t>
      </w:r>
      <w:proofErr w:type="spellEnd"/>
      <w:r>
        <w:t>.</w:t>
      </w:r>
    </w:p>
    <w:p w14:paraId="340C9292" w14:textId="77777777" w:rsidR="00C12056" w:rsidRDefault="00C12056" w:rsidP="00C12056">
      <w:pPr>
        <w:pStyle w:val="ListBullet"/>
        <w:numPr>
          <w:ilvl w:val="1"/>
          <w:numId w:val="3"/>
        </w:numPr>
      </w:pPr>
      <w:r>
        <w:t xml:space="preserve">Root </w:t>
      </w:r>
      <w:proofErr w:type="gramStart"/>
      <w:r>
        <w:t>cause :</w:t>
      </w:r>
      <w:proofErr w:type="gramEnd"/>
      <w:r>
        <w:t xml:space="preserve"> Latest version of </w:t>
      </w:r>
      <w:proofErr w:type="spellStart"/>
      <w:r>
        <w:t>XCode</w:t>
      </w:r>
      <w:proofErr w:type="spellEnd"/>
      <w:r>
        <w:t xml:space="preserve"> had some incompatibility issues with </w:t>
      </w:r>
      <w:proofErr w:type="spellStart"/>
      <w:r>
        <w:t>OpenFramework</w:t>
      </w:r>
      <w:proofErr w:type="spellEnd"/>
    </w:p>
    <w:p w14:paraId="615FB0A5" w14:textId="4720A330" w:rsidR="00C12056" w:rsidRDefault="00C12056" w:rsidP="00C12056">
      <w:pPr>
        <w:pStyle w:val="ListBullet"/>
        <w:numPr>
          <w:ilvl w:val="1"/>
          <w:numId w:val="3"/>
        </w:numPr>
      </w:pPr>
      <w:r>
        <w:t xml:space="preserve">Solution: this thread -&gt; </w:t>
      </w:r>
      <w:hyperlink r:id="rId7" w:history="1">
        <w:r w:rsidR="00AB4D68" w:rsidRPr="00B46661">
          <w:rPr>
            <w:rStyle w:val="Hyperlink"/>
          </w:rPr>
          <w:t>http://forum.openframeworks.cc/t/warning-before-upgrading-to-xcode-7/20755</w:t>
        </w:r>
      </w:hyperlink>
    </w:p>
    <w:p w14:paraId="00658E2A" w14:textId="28C6C985" w:rsidR="00AB4D68" w:rsidRDefault="00AB4D68" w:rsidP="00AB4D68">
      <w:pPr>
        <w:pStyle w:val="ListBullet"/>
      </w:pPr>
      <w:r>
        <w:t>Error while creating the FFT</w:t>
      </w:r>
    </w:p>
    <w:p w14:paraId="66140312" w14:textId="0F79B120" w:rsidR="00AB4D68" w:rsidRDefault="00AB4D68" w:rsidP="00AB4D68">
      <w:pPr>
        <w:pStyle w:val="ListBullet"/>
        <w:numPr>
          <w:ilvl w:val="1"/>
          <w:numId w:val="3"/>
        </w:numPr>
      </w:pPr>
      <w:r>
        <w:t xml:space="preserve">Used </w:t>
      </w:r>
      <w:proofErr w:type="spellStart"/>
      <w:r>
        <w:t>ofSoundStream</w:t>
      </w:r>
      <w:r w:rsidR="00242A34">
        <w:t>.create</w:t>
      </w:r>
      <w:proofErr w:type="spellEnd"/>
      <w:r w:rsidR="00242A34">
        <w:t xml:space="preserve">() </w:t>
      </w:r>
      <w:r>
        <w:t xml:space="preserve">instead of the </w:t>
      </w:r>
      <w:proofErr w:type="spellStart"/>
      <w:r>
        <w:t>of</w:t>
      </w:r>
      <w:r w:rsidR="00F96570">
        <w:t>Sound</w:t>
      </w:r>
      <w:r>
        <w:t>Stream</w:t>
      </w:r>
      <w:r w:rsidR="00F96570">
        <w:t>Setup</w:t>
      </w:r>
      <w:r w:rsidR="00A623BD">
        <w:t>.</w:t>
      </w:r>
      <w:r w:rsidR="00242A34">
        <w:t>create</w:t>
      </w:r>
      <w:proofErr w:type="spellEnd"/>
      <w:r w:rsidR="00242A34">
        <w:t>()</w:t>
      </w:r>
      <w:r w:rsidR="00A623BD">
        <w:t xml:space="preserve"> Fixed by looking at the example.</w:t>
      </w:r>
    </w:p>
    <w:p w14:paraId="7C07B1F6" w14:textId="5F5577E4" w:rsidR="00786044" w:rsidRDefault="00786044" w:rsidP="00786044">
      <w:pPr>
        <w:pStyle w:val="ListBullet"/>
      </w:pPr>
      <w:r>
        <w:t xml:space="preserve">Build error after </w:t>
      </w:r>
      <w:proofErr w:type="spellStart"/>
      <w:r>
        <w:t>XCode</w:t>
      </w:r>
      <w:proofErr w:type="spellEnd"/>
      <w:r>
        <w:t xml:space="preserve"> update:</w:t>
      </w:r>
      <w:bookmarkStart w:id="0" w:name="_GoBack"/>
      <w:bookmarkEnd w:id="0"/>
    </w:p>
    <w:p w14:paraId="33405061" w14:textId="12254598" w:rsidR="00786044" w:rsidRDefault="00786044" w:rsidP="00786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40" w:hanging="240"/>
        <w:rPr>
          <w:rFonts w:ascii="Menlo" w:hAnsi="Menlo" w:cs="Menlo"/>
          <w:color w:val="auto"/>
          <w:sz w:val="22"/>
          <w:szCs w:val="22"/>
        </w:rPr>
      </w:pPr>
      <w:r>
        <w:tab/>
      </w:r>
      <w:r>
        <w:tab/>
      </w:r>
      <w:r>
        <w:rPr>
          <w:rFonts w:ascii="Menlo" w:hAnsi="Menlo" w:cs="Menlo"/>
          <w:color w:val="auto"/>
          <w:sz w:val="22"/>
          <w:szCs w:val="22"/>
        </w:rPr>
        <w:t>Check dependencies</w:t>
      </w:r>
    </w:p>
    <w:p w14:paraId="45586C8F" w14:textId="77777777" w:rsidR="00786044" w:rsidRDefault="00786044" w:rsidP="007860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40" w:hanging="240"/>
        <w:rPr>
          <w:rFonts w:ascii="Menlo" w:hAnsi="Menlo" w:cs="Menlo"/>
          <w:color w:val="auto"/>
          <w:sz w:val="22"/>
          <w:szCs w:val="22"/>
        </w:rPr>
      </w:pPr>
    </w:p>
    <w:p w14:paraId="77F6C703" w14:textId="6C498330" w:rsidR="00786044" w:rsidRDefault="00786044" w:rsidP="00786044">
      <w:pPr>
        <w:pStyle w:val="ListBullet"/>
        <w:numPr>
          <w:ilvl w:val="0"/>
          <w:numId w:val="0"/>
        </w:numPr>
        <w:ind w:left="432"/>
        <w:rPr>
          <w:rFonts w:ascii="Menlo" w:hAnsi="Menlo" w:cs="Menlo"/>
          <w:color w:val="auto"/>
          <w:sz w:val="22"/>
          <w:szCs w:val="22"/>
        </w:rPr>
      </w:pPr>
      <w:r>
        <w:rPr>
          <w:rFonts w:ascii="Menlo" w:hAnsi="Menlo" w:cs="Menlo"/>
          <w:color w:val="auto"/>
          <w:sz w:val="22"/>
          <w:szCs w:val="22"/>
        </w:rPr>
        <w:t>error: There is no SDK with the name or path '/Users/avrosh/Documents/of_v0.8.4_osx_release/libs/openFrameworksCompiled/project/osx/macosx10.10'</w:t>
      </w:r>
    </w:p>
    <w:p w14:paraId="599D163E" w14:textId="6356C8C3" w:rsidR="00911F1B" w:rsidRDefault="00911F1B" w:rsidP="00911F1B">
      <w:pPr>
        <w:pStyle w:val="ListBullet"/>
        <w:numPr>
          <w:ilvl w:val="0"/>
          <w:numId w:val="6"/>
        </w:numPr>
        <w:rPr>
          <w:rFonts w:ascii="Menlo" w:hAnsi="Menlo" w:cs="Menlo"/>
          <w:color w:val="auto"/>
          <w:sz w:val="22"/>
          <w:szCs w:val="22"/>
        </w:rPr>
      </w:pPr>
      <w:proofErr w:type="spellStart"/>
      <w:r>
        <w:rPr>
          <w:rFonts w:ascii="Menlo" w:hAnsi="Menlo" w:cs="Menlo"/>
          <w:color w:val="auto"/>
          <w:sz w:val="22"/>
          <w:szCs w:val="22"/>
        </w:rPr>
        <w:t>XCode</w:t>
      </w:r>
      <w:proofErr w:type="spellEnd"/>
      <w:r>
        <w:rPr>
          <w:rFonts w:ascii="Menlo" w:hAnsi="Menlo" w:cs="Menlo"/>
          <w:color w:val="auto"/>
          <w:sz w:val="22"/>
          <w:szCs w:val="22"/>
        </w:rPr>
        <w:t xml:space="preserve"> watch format to look into pointer arrays – </w:t>
      </w:r>
    </w:p>
    <w:p w14:paraId="380B6CEE" w14:textId="1360CA58" w:rsidR="00911F1B" w:rsidRPr="00911F1B" w:rsidRDefault="00911F1B" w:rsidP="00911F1B">
      <w:pPr>
        <w:pStyle w:val="ListBullet"/>
        <w:numPr>
          <w:ilvl w:val="0"/>
          <w:numId w:val="6"/>
        </w:numPr>
        <w:rPr>
          <w:rFonts w:ascii="Menlo" w:hAnsi="Menlo" w:cs="Menlo"/>
          <w:color w:val="auto"/>
          <w:sz w:val="22"/>
          <w:szCs w:val="22"/>
        </w:rPr>
      </w:pPr>
      <w:r>
        <w:rPr>
          <w:rFonts w:ascii="Menlo" w:hAnsi="Menlo" w:cs="Menlo"/>
          <w:color w:val="auto"/>
          <w:sz w:val="22"/>
          <w:szCs w:val="22"/>
        </w:rPr>
        <w:t>Do not normalize Audio blocks in case of streamed audio.</w:t>
      </w:r>
    </w:p>
    <w:p w14:paraId="4EED4B10" w14:textId="77777777" w:rsidR="00AB4D68" w:rsidRPr="00C12056" w:rsidRDefault="00AB4D68" w:rsidP="00C12056"/>
    <w:sectPr w:rsidR="00AB4D68" w:rsidRPr="00C12056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23D6F" w14:textId="77777777" w:rsidR="003306BD" w:rsidRDefault="003306BD">
      <w:r>
        <w:separator/>
      </w:r>
    </w:p>
    <w:p w14:paraId="6A1B8624" w14:textId="77777777" w:rsidR="003306BD" w:rsidRDefault="003306BD"/>
  </w:endnote>
  <w:endnote w:type="continuationSeparator" w:id="0">
    <w:p w14:paraId="44EFFE1E" w14:textId="77777777" w:rsidR="003306BD" w:rsidRDefault="003306BD">
      <w:r>
        <w:continuationSeparator/>
      </w:r>
    </w:p>
    <w:p w14:paraId="45F4917A" w14:textId="77777777" w:rsidR="003306BD" w:rsidRDefault="00330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CE433" w14:textId="77777777" w:rsidR="00D40AC3" w:rsidRDefault="003A77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1F4C0" w14:textId="77777777" w:rsidR="003306BD" w:rsidRDefault="003306BD">
      <w:r>
        <w:separator/>
      </w:r>
    </w:p>
    <w:p w14:paraId="0DE72E17" w14:textId="77777777" w:rsidR="003306BD" w:rsidRDefault="003306BD"/>
  </w:footnote>
  <w:footnote w:type="continuationSeparator" w:id="0">
    <w:p w14:paraId="3D0762D0" w14:textId="77777777" w:rsidR="003306BD" w:rsidRDefault="003306BD">
      <w:r>
        <w:continuationSeparator/>
      </w:r>
    </w:p>
    <w:p w14:paraId="5F669B81" w14:textId="77777777" w:rsidR="003306BD" w:rsidRDefault="003306B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A7B61"/>
    <w:multiLevelType w:val="hybridMultilevel"/>
    <w:tmpl w:val="20CEF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56"/>
    <w:rsid w:val="00160FAE"/>
    <w:rsid w:val="00242A34"/>
    <w:rsid w:val="003306BD"/>
    <w:rsid w:val="003A774A"/>
    <w:rsid w:val="00786044"/>
    <w:rsid w:val="00911F1B"/>
    <w:rsid w:val="00A623BD"/>
    <w:rsid w:val="00AB4D68"/>
    <w:rsid w:val="00C12056"/>
    <w:rsid w:val="00D40AC3"/>
    <w:rsid w:val="00F96570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094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orum.openframeworks.cc/t/warning-before-upgrading-to-xcode-7/20755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Avrosh</dc:creator>
  <cp:keywords/>
  <dc:description/>
  <cp:lastModifiedBy>Kumar, Avrosh</cp:lastModifiedBy>
  <cp:revision>8</cp:revision>
  <dcterms:created xsi:type="dcterms:W3CDTF">2015-10-09T00:09:00Z</dcterms:created>
  <dcterms:modified xsi:type="dcterms:W3CDTF">2015-11-23T04:03:00Z</dcterms:modified>
</cp:coreProperties>
</file>